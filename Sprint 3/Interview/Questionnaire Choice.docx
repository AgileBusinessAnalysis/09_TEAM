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9812B0" w:rsidRPr="009812B0" w:rsidTr="009812B0">
        <w:trPr>
          <w:trHeight w:val="4404"/>
        </w:trPr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proofErr w:type="spellStart"/>
            <w:r w:rsidRPr="009812B0">
              <w:rPr>
                <w:rFonts w:ascii="Futura Book" w:hAnsi="Futura Book"/>
                <w:b/>
                <w:sz w:val="36"/>
              </w:rPr>
              <w:t>Youtube</w:t>
            </w:r>
            <w:proofErr w:type="spellEnd"/>
            <w:r w:rsidRPr="009812B0">
              <w:rPr>
                <w:rFonts w:ascii="Futura Book" w:hAnsi="Futura Book"/>
                <w:b/>
                <w:sz w:val="36"/>
              </w:rPr>
              <w:t xml:space="preserve"> Video</w:t>
            </w:r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noProof/>
                <w:lang w:eastAsia="de-CH"/>
              </w:rPr>
              <w:drawing>
                <wp:inline distT="0" distB="0" distL="0" distR="0">
                  <wp:extent cx="1855617" cy="1285875"/>
                  <wp:effectExtent l="0" t="0" r="0" b="0"/>
                  <wp:docPr id="1" name="Grafik 1" descr="Résultat de recherche d'images pour &quot;Youtube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ésultat de recherche d'images pour &quot;Youtube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8292" cy="12877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proofErr w:type="spellStart"/>
            <w:r w:rsidRPr="009812B0">
              <w:rPr>
                <w:rFonts w:ascii="Futura Book" w:hAnsi="Futura Book"/>
                <w:b/>
                <w:sz w:val="36"/>
              </w:rPr>
              <w:t>Chatbot</w:t>
            </w:r>
            <w:proofErr w:type="spellEnd"/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:rsidR="009812B0" w:rsidRPr="009812B0" w:rsidRDefault="009812B0" w:rsidP="009812B0">
            <w:pPr>
              <w:rPr>
                <w:rFonts w:ascii="Futura Book" w:hAnsi="Futura Book"/>
                <w:b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676400" cy="1676400"/>
                  <wp:effectExtent l="0" t="0" r="0" b="0"/>
                  <wp:docPr id="2" name="Grafik 2" descr="Résultat de recherche d'images pour &quot;chatbot logo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ésultat de recherche d'images pour &quot;chatbot logo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 w:rsidRPr="009812B0">
              <w:rPr>
                <w:rFonts w:ascii="Futura Book" w:hAnsi="Futura Book"/>
                <w:b/>
                <w:sz w:val="36"/>
                <w:lang w:val="en-US"/>
              </w:rPr>
              <w:t xml:space="preserve">Meet-up at </w:t>
            </w:r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 w:rsidRPr="009812B0">
              <w:rPr>
                <w:rFonts w:ascii="Futura Book" w:hAnsi="Futura Book"/>
                <w:b/>
                <w:sz w:val="36"/>
                <w:lang w:val="en-US"/>
              </w:rPr>
              <w:t>a Point of Sale</w:t>
            </w: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24"/>
                <w:lang w:val="en-US"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733550" cy="1386840"/>
                  <wp:effectExtent l="0" t="0" r="0" b="3810"/>
                  <wp:docPr id="3" name="Grafik 3" descr="Résultat de recherche d'images pour &quot;personal berater bild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ésultat de recherche d'images pour &quot;personal berater bild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0700" cy="139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2B0" w:rsidRPr="009812B0" w:rsidTr="009812B0">
        <w:trPr>
          <w:trHeight w:val="4381"/>
        </w:trPr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sz w:val="36"/>
              </w:rPr>
              <w:t>Video-Meeting</w:t>
            </w:r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2486025" cy="1648343"/>
                  <wp:effectExtent l="0" t="0" r="0" b="9525"/>
                  <wp:docPr id="4" name="Grafik 4" descr="Résultat de recherche d'images pour &quot;video meeting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ésultat de recherche d'images pour &quot;video meeting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656" cy="165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sz w:val="36"/>
              </w:rPr>
              <w:t>Website</w:t>
            </w:r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bookmarkStart w:id="0" w:name="_GoBack"/>
            <w:bookmarkEnd w:id="0"/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752600" cy="1752600"/>
                  <wp:effectExtent l="0" t="0" r="0" b="0"/>
                  <wp:docPr id="6" name="Grafik 6" descr="Résultat de recherche d'images pour &quot;webseite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ésultat de recherche d'images pour &quot;webseite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9" w:type="dxa"/>
          </w:tcPr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 w:rsidRPr="009812B0">
              <w:rPr>
                <w:rFonts w:ascii="Futura Book" w:hAnsi="Futura Book"/>
                <w:b/>
                <w:sz w:val="36"/>
              </w:rPr>
              <w:t>PDF</w:t>
            </w:r>
          </w:p>
          <w:p w:rsid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</w:p>
          <w:p w:rsidR="009812B0" w:rsidRPr="009812B0" w:rsidRDefault="009812B0" w:rsidP="009812B0">
            <w:pPr>
              <w:jc w:val="center"/>
              <w:rPr>
                <w:rFonts w:ascii="Futura Book" w:hAnsi="Futura Book"/>
                <w:b/>
                <w:sz w:val="36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695450" cy="1695450"/>
                  <wp:effectExtent l="0" t="0" r="0" b="0"/>
                  <wp:docPr id="5" name="Grafik 5" descr="Résultat de recherche d'images pour &quot;pdf icon&quot;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ésultat de recherche d'images pour &quot;pdf icon&quot;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8E5" w:rsidRPr="009812B0" w:rsidRDefault="00CD48E5" w:rsidP="009812B0">
      <w:pPr>
        <w:rPr>
          <w:rFonts w:ascii="Futura Book" w:hAnsi="Futura Book"/>
          <w:b/>
        </w:rPr>
      </w:pPr>
    </w:p>
    <w:sectPr w:rsidR="00CD48E5" w:rsidRPr="009812B0" w:rsidSect="009812B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utura Book">
    <w:panose1 w:val="00000000000000000000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B0"/>
    <w:rsid w:val="00574A7B"/>
    <w:rsid w:val="009812B0"/>
    <w:rsid w:val="00CD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E2C4B0"/>
  <w15:chartTrackingRefBased/>
  <w15:docId w15:val="{751C68BB-A248-46C0-8013-27CDE88D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8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8DCBFDED.dotm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Helvetia Versicherung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Gaël Feyertag</cp:lastModifiedBy>
  <cp:revision>1</cp:revision>
  <dcterms:created xsi:type="dcterms:W3CDTF">2019-11-22T16:29:00Z</dcterms:created>
  <dcterms:modified xsi:type="dcterms:W3CDTF">2019-11-22T18:29:00Z</dcterms:modified>
</cp:coreProperties>
</file>