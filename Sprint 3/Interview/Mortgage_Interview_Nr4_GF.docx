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D6F22" w14:textId="06064381" w:rsidR="002A6F8C" w:rsidRDefault="002A6F8C" w:rsidP="002A6F8C">
      <w:pPr>
        <w:pStyle w:val="berschrift1"/>
        <w:rPr>
          <w:lang w:val="en-US"/>
        </w:rPr>
      </w:pPr>
      <w:r w:rsidRPr="002A6F8C">
        <w:rPr>
          <w:lang w:val="en-US"/>
        </w:rPr>
        <w:t xml:space="preserve">Mortgage </w:t>
      </w:r>
      <w:r w:rsidR="007869A2">
        <w:rPr>
          <w:lang w:val="en-US"/>
        </w:rPr>
        <w:t>Interview</w:t>
      </w:r>
      <w:r w:rsidR="00660C2D">
        <w:rPr>
          <w:lang w:val="en-US"/>
        </w:rPr>
        <w:t xml:space="preserve"> Nr.2.</w:t>
      </w:r>
    </w:p>
    <w:p w14:paraId="3BAD3A7A" w14:textId="77777777" w:rsidR="00D52E98" w:rsidRDefault="002A6F8C" w:rsidP="002A6F8C">
      <w:pPr>
        <w:pStyle w:val="berschrift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550DA66F" w:rsidR="002A6F8C" w:rsidRPr="00395F98" w:rsidRDefault="007869A2" w:rsidP="002A6F8C">
      <w:pPr>
        <w:rPr>
          <w:b/>
          <w:bCs/>
          <w:lang w:val="en-US"/>
        </w:rPr>
      </w:pPr>
      <w:r w:rsidRPr="00395F98">
        <w:rPr>
          <w:b/>
          <w:bCs/>
          <w:lang w:val="en-US"/>
        </w:rPr>
        <w:t>Situation storyline</w:t>
      </w:r>
    </w:p>
    <w:p w14:paraId="4A6B4756" w14:textId="2C0CFC10" w:rsidR="00AE4712" w:rsidRDefault="00AE4712" w:rsidP="002A6F8C">
      <w:pPr>
        <w:rPr>
          <w:lang w:val="en-US"/>
        </w:rPr>
      </w:pPr>
      <w:r>
        <w:rPr>
          <w:lang w:val="en-US"/>
        </w:rPr>
        <w:t xml:space="preserve">1. </w:t>
      </w:r>
      <w:r w:rsidR="00395F98">
        <w:rPr>
          <w:lang w:val="en-US"/>
        </w:rPr>
        <w:t xml:space="preserve">You are </w:t>
      </w:r>
      <w:proofErr w:type="spellStart"/>
      <w:r w:rsidR="00395F98">
        <w:rPr>
          <w:lang w:val="en-US"/>
        </w:rPr>
        <w:t>Mr</w:t>
      </w:r>
      <w:proofErr w:type="spellEnd"/>
      <w:r w:rsidR="00395F98">
        <w:rPr>
          <w:lang w:val="en-US"/>
        </w:rPr>
        <w:t>/</w:t>
      </w:r>
      <w:proofErr w:type="spellStart"/>
      <w:r w:rsidR="00395F98">
        <w:rPr>
          <w:lang w:val="en-US"/>
        </w:rPr>
        <w:t>Ms</w:t>
      </w:r>
      <w:proofErr w:type="spellEnd"/>
      <w:r w:rsidR="00395F98">
        <w:rPr>
          <w:lang w:val="en-US"/>
        </w:rPr>
        <w:t xml:space="preserve"> XYZ and would like to buy your dream house in Switzerland and looking for the mortgage information. </w:t>
      </w:r>
      <w:r>
        <w:rPr>
          <w:lang w:val="en-US"/>
        </w:rPr>
        <w:t>What would be your next step?</w:t>
      </w:r>
    </w:p>
    <w:p w14:paraId="092EBF11" w14:textId="002AB750" w:rsidR="00200273" w:rsidRPr="00E407DE" w:rsidRDefault="00DB045D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>I would begin by talking to my colleagues about it, at least those who already have a mortgage. Then, searching on the internet</w:t>
      </w:r>
    </w:p>
    <w:p w14:paraId="6117740C" w14:textId="1863A43C" w:rsidR="00AE4712" w:rsidRDefault="00AE4712" w:rsidP="002A6F8C">
      <w:pPr>
        <w:rPr>
          <w:lang w:val="en-US"/>
        </w:rPr>
      </w:pPr>
      <w:r>
        <w:rPr>
          <w:lang w:val="en-US"/>
        </w:rPr>
        <w:t xml:space="preserve">2. Here we present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prototypes for you </w:t>
      </w:r>
      <w:r w:rsidR="002D20DD">
        <w:rPr>
          <w:lang w:val="en-US"/>
        </w:rPr>
        <w:t>to access the information.</w:t>
      </w:r>
      <w:r>
        <w:rPr>
          <w:lang w:val="en-US"/>
        </w:rPr>
        <w:t xml:space="preserve"> </w:t>
      </w:r>
    </w:p>
    <w:p w14:paraId="6234EA31" w14:textId="4991ADC8" w:rsidR="00AE4712" w:rsidRDefault="00AE4712" w:rsidP="002A6F8C">
      <w:pPr>
        <w:rPr>
          <w:lang w:val="en-US"/>
        </w:rPr>
      </w:pPr>
      <w:r>
        <w:rPr>
          <w:lang w:val="en-US"/>
        </w:rPr>
        <w:t>Interviewer shows 1 page with 6 pictures of the prototypes. Which 3 would be the most interesting way for you to get the information you need?</w:t>
      </w:r>
    </w:p>
    <w:p w14:paraId="5FE0A3D0" w14:textId="77777777" w:rsidR="00DB045D" w:rsidRDefault="00200273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 xml:space="preserve">1. Website, 2. </w:t>
      </w:r>
      <w:proofErr w:type="spellStart"/>
      <w:r w:rsidR="00DB045D">
        <w:rPr>
          <w:color w:val="FF0000"/>
          <w:lang w:val="en-US"/>
        </w:rPr>
        <w:t>Chatbot</w:t>
      </w:r>
      <w:proofErr w:type="spellEnd"/>
      <w:r w:rsidRPr="00E407DE">
        <w:rPr>
          <w:color w:val="FF0000"/>
          <w:lang w:val="en-US"/>
        </w:rPr>
        <w:t xml:space="preserve">, 3. </w:t>
      </w:r>
      <w:r w:rsidR="00DB045D">
        <w:rPr>
          <w:color w:val="FF0000"/>
          <w:lang w:val="en-US"/>
        </w:rPr>
        <w:t xml:space="preserve">Skype </w:t>
      </w:r>
    </w:p>
    <w:p w14:paraId="1EED478D" w14:textId="50E798E0" w:rsidR="00AE4712" w:rsidRPr="00DB045D" w:rsidRDefault="00AE4712" w:rsidP="002A6F8C">
      <w:pPr>
        <w:rPr>
          <w:color w:val="FF0000"/>
          <w:lang w:val="en-US"/>
        </w:rPr>
      </w:pPr>
      <w:r>
        <w:rPr>
          <w:lang w:val="en-US"/>
        </w:rPr>
        <w:t>After choosing the channels, interviewer shows the prototypes in detail.</w:t>
      </w:r>
    </w:p>
    <w:p w14:paraId="1B541E8F" w14:textId="32B44344" w:rsidR="00AE4712" w:rsidRDefault="002D20DD" w:rsidP="002A6F8C">
      <w:pPr>
        <w:rPr>
          <w:lang w:val="en-US"/>
        </w:rPr>
      </w:pPr>
      <w:r>
        <w:rPr>
          <w:lang w:val="en-US"/>
        </w:rPr>
        <w:t xml:space="preserve">Ask their opinion and rank the channels. </w:t>
      </w:r>
    </w:p>
    <w:p w14:paraId="48854BD0" w14:textId="3CCD7748" w:rsidR="00200273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Website </w:t>
      </w:r>
      <w:proofErr w:type="gramStart"/>
      <w:r>
        <w:rPr>
          <w:color w:val="FF0000"/>
          <w:lang w:val="en-US"/>
        </w:rPr>
        <w:t xml:space="preserve">is </w:t>
      </w:r>
      <w:r w:rsidR="00DB045D">
        <w:rPr>
          <w:color w:val="FF0000"/>
          <w:lang w:val="en-US"/>
        </w:rPr>
        <w:t>basically</w:t>
      </w:r>
      <w:proofErr w:type="gramEnd"/>
      <w:r w:rsidR="00DB045D">
        <w:rPr>
          <w:color w:val="FF0000"/>
          <w:lang w:val="en-US"/>
        </w:rPr>
        <w:t xml:space="preserve"> the starting point of every of your stuff right? </w:t>
      </w:r>
      <w:proofErr w:type="gramStart"/>
      <w:r w:rsidR="00DB045D">
        <w:rPr>
          <w:color w:val="FF0000"/>
          <w:lang w:val="en-US"/>
        </w:rPr>
        <w:t>So</w:t>
      </w:r>
      <w:proofErr w:type="gramEnd"/>
      <w:r w:rsidR="00DB045D">
        <w:rPr>
          <w:color w:val="FF0000"/>
          <w:lang w:val="en-US"/>
        </w:rPr>
        <w:t xml:space="preserve"> I would navigate through it to gather information and assess if the sources seem to be reliable. Maybe </w:t>
      </w:r>
      <w:proofErr w:type="gramStart"/>
      <w:r w:rsidR="00DB045D">
        <w:rPr>
          <w:color w:val="FF0000"/>
          <w:lang w:val="en-US"/>
        </w:rPr>
        <w:t>I'll</w:t>
      </w:r>
      <w:proofErr w:type="gramEnd"/>
      <w:r w:rsidR="00DB045D">
        <w:rPr>
          <w:color w:val="FF0000"/>
          <w:lang w:val="en-US"/>
        </w:rPr>
        <w:t xml:space="preserve"> play a bit with the </w:t>
      </w:r>
      <w:proofErr w:type="spellStart"/>
      <w:r w:rsidR="00DB045D">
        <w:rPr>
          <w:color w:val="FF0000"/>
          <w:lang w:val="en-US"/>
        </w:rPr>
        <w:t>chatbot</w:t>
      </w:r>
      <w:proofErr w:type="spellEnd"/>
      <w:r w:rsidR="00DB045D">
        <w:rPr>
          <w:color w:val="FF0000"/>
          <w:lang w:val="en-US"/>
        </w:rPr>
        <w:t>. Skype would really only come up if I have a concrete question or opportunity on the market</w:t>
      </w:r>
    </w:p>
    <w:p w14:paraId="0499F68E" w14:textId="4AC0303C" w:rsidR="0074014C" w:rsidRPr="00E407DE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Website, </w:t>
      </w:r>
      <w:proofErr w:type="spellStart"/>
      <w:r>
        <w:rPr>
          <w:color w:val="FF0000"/>
          <w:lang w:val="en-US"/>
        </w:rPr>
        <w:t>Chatbot</w:t>
      </w:r>
      <w:proofErr w:type="spellEnd"/>
      <w:r>
        <w:rPr>
          <w:color w:val="FF0000"/>
          <w:lang w:val="en-US"/>
        </w:rPr>
        <w:t xml:space="preserve">, Skype </w:t>
      </w:r>
      <w:r w:rsidR="00DB045D">
        <w:rPr>
          <w:color w:val="FF0000"/>
          <w:lang w:val="en-US"/>
        </w:rPr>
        <w:t xml:space="preserve">(unchanged). The PDF is part of the website I </w:t>
      </w:r>
      <w:proofErr w:type="gramStart"/>
      <w:r w:rsidR="00DB045D">
        <w:rPr>
          <w:color w:val="FF0000"/>
          <w:lang w:val="en-US"/>
        </w:rPr>
        <w:t>assume,</w:t>
      </w:r>
      <w:proofErr w:type="gramEnd"/>
      <w:r w:rsidR="00DB045D">
        <w:rPr>
          <w:color w:val="FF0000"/>
          <w:lang w:val="en-US"/>
        </w:rPr>
        <w:t xml:space="preserve"> on the </w:t>
      </w:r>
      <w:proofErr w:type="spellStart"/>
      <w:r w:rsidR="00DB045D">
        <w:rPr>
          <w:color w:val="FF0000"/>
          <w:lang w:val="en-US"/>
        </w:rPr>
        <w:t>youtube</w:t>
      </w:r>
      <w:proofErr w:type="spellEnd"/>
      <w:r w:rsidR="00DB045D">
        <w:rPr>
          <w:color w:val="FF0000"/>
          <w:lang w:val="en-US"/>
        </w:rPr>
        <w:t xml:space="preserve"> I expected explanations on the system through graphical illustrations</w:t>
      </w:r>
    </w:p>
    <w:p w14:paraId="5182CDB8" w14:textId="77777777" w:rsidR="00200273" w:rsidRDefault="00200273" w:rsidP="002A6F8C">
      <w:pPr>
        <w:rPr>
          <w:lang w:val="en-US"/>
        </w:rPr>
      </w:pPr>
    </w:p>
    <w:p w14:paraId="7A60DDD5" w14:textId="521BA1B2" w:rsidR="00AE4712" w:rsidRDefault="00AE4712" w:rsidP="002A6F8C">
      <w:pPr>
        <w:rPr>
          <w:lang w:val="en-US"/>
        </w:rPr>
      </w:pPr>
      <w:r>
        <w:rPr>
          <w:lang w:val="en-US"/>
        </w:rPr>
        <w:t xml:space="preserve">3. After </w:t>
      </w:r>
      <w:r w:rsidR="002D20DD">
        <w:rPr>
          <w:lang w:val="en-US"/>
        </w:rPr>
        <w:t xml:space="preserve">interviewer shows </w:t>
      </w:r>
      <w:r>
        <w:rPr>
          <w:lang w:val="en-US"/>
        </w:rPr>
        <w:t>the prototypes, show</w:t>
      </w:r>
      <w:r w:rsidR="002D20DD">
        <w:rPr>
          <w:lang w:val="en-US"/>
        </w:rPr>
        <w:t>s</w:t>
      </w:r>
      <w:r>
        <w:rPr>
          <w:lang w:val="en-US"/>
        </w:rPr>
        <w:t xml:space="preserve"> the information topics</w:t>
      </w:r>
      <w:r w:rsidR="002D20DD">
        <w:rPr>
          <w:lang w:val="en-US"/>
        </w:rPr>
        <w:t xml:space="preserve"> related to the mortgage transparency.</w:t>
      </w:r>
    </w:p>
    <w:p w14:paraId="5C9763B3" w14:textId="194942DA" w:rsidR="00AE4712" w:rsidRPr="0074014C" w:rsidRDefault="00AE4712" w:rsidP="00AE4712">
      <w:pPr>
        <w:pStyle w:val="Listenabsatz"/>
        <w:numPr>
          <w:ilvl w:val="0"/>
          <w:numId w:val="3"/>
        </w:numPr>
        <w:rPr>
          <w:lang w:val="en-US"/>
        </w:rPr>
      </w:pPr>
      <w:r w:rsidRPr="0074014C">
        <w:rPr>
          <w:lang w:val="en-US"/>
        </w:rPr>
        <w:t xml:space="preserve">Basic conditions – salary, down payment, permits, etc. </w:t>
      </w:r>
    </w:p>
    <w:p w14:paraId="36D8B553" w14:textId="6BDB8DEB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Interest</w:t>
      </w:r>
      <w:proofErr w:type="spellEnd"/>
      <w:r>
        <w:t xml:space="preserve"> rates </w:t>
      </w:r>
      <w:proofErr w:type="spellStart"/>
      <w:r>
        <w:t>comparison</w:t>
      </w:r>
      <w:proofErr w:type="spellEnd"/>
    </w:p>
    <w:p w14:paraId="32B10F30" w14:textId="6FFF6392" w:rsidR="00AE4712" w:rsidRDefault="00AE4712" w:rsidP="00AE4712">
      <w:pPr>
        <w:pStyle w:val="Listenabsatz"/>
        <w:numPr>
          <w:ilvl w:val="0"/>
          <w:numId w:val="3"/>
        </w:numPr>
      </w:pPr>
      <w:r>
        <w:t xml:space="preserve">Evaluation of the </w:t>
      </w:r>
      <w:proofErr w:type="spellStart"/>
      <w:r>
        <w:t>property</w:t>
      </w:r>
      <w:proofErr w:type="spellEnd"/>
    </w:p>
    <w:p w14:paraId="4DA07CB4" w14:textId="4C7F7181" w:rsidR="00AE4712" w:rsidRDefault="00AE4712" w:rsidP="00AE4712">
      <w:pPr>
        <w:pStyle w:val="Listenabsatz"/>
        <w:numPr>
          <w:ilvl w:val="0"/>
          <w:numId w:val="3"/>
        </w:numPr>
      </w:pPr>
      <w:r>
        <w:t>Documentation for the application</w:t>
      </w:r>
    </w:p>
    <w:p w14:paraId="20DCDE2F" w14:textId="5201A1B1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Mortgage</w:t>
      </w:r>
      <w:proofErr w:type="spellEnd"/>
      <w:r>
        <w:t xml:space="preserve"> application </w:t>
      </w:r>
      <w:proofErr w:type="spellStart"/>
      <w:r>
        <w:t>process</w:t>
      </w:r>
      <w:proofErr w:type="spellEnd"/>
      <w:r>
        <w:t xml:space="preserve"> flow</w:t>
      </w:r>
    </w:p>
    <w:p w14:paraId="54446DEA" w14:textId="3E29D07C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Contract</w:t>
      </w:r>
      <w:proofErr w:type="spellEnd"/>
      <w:r>
        <w:t xml:space="preserve"> information – penalties, clauses</w:t>
      </w:r>
    </w:p>
    <w:p w14:paraId="07263F58" w14:textId="6158CB3D" w:rsidR="00AE4712" w:rsidRDefault="00AE4712" w:rsidP="002A6F8C">
      <w:pPr>
        <w:rPr>
          <w:lang w:val="en-US"/>
        </w:rPr>
      </w:pPr>
    </w:p>
    <w:p w14:paraId="2679CCD0" w14:textId="7D9FE702" w:rsidR="00AE4712" w:rsidRDefault="002D20DD" w:rsidP="002A6F8C">
      <w:pPr>
        <w:rPr>
          <w:lang w:val="en-US"/>
        </w:rPr>
      </w:pPr>
      <w:r>
        <w:rPr>
          <w:lang w:val="en-US"/>
        </w:rPr>
        <w:t>Ask: What would be the most important information for you?</w:t>
      </w:r>
    </w:p>
    <w:p w14:paraId="7A6E4137" w14:textId="398E8EEA" w:rsidR="00E407DE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>First basic conditions</w:t>
      </w:r>
      <w:r w:rsidR="00DB045D">
        <w:rPr>
          <w:color w:val="FF0000"/>
          <w:lang w:val="en-US"/>
        </w:rPr>
        <w:t xml:space="preserve"> </w:t>
      </w:r>
      <w:proofErr w:type="gramStart"/>
      <w:r w:rsidR="00DB045D">
        <w:rPr>
          <w:color w:val="FF0000"/>
          <w:lang w:val="en-US"/>
        </w:rPr>
        <w:t>and also</w:t>
      </w:r>
      <w:proofErr w:type="gramEnd"/>
      <w:r w:rsidR="00DB045D">
        <w:rPr>
          <w:color w:val="FF0000"/>
          <w:lang w:val="en-US"/>
        </w:rPr>
        <w:t xml:space="preserve"> the risks. An assessment maybe if </w:t>
      </w:r>
      <w:proofErr w:type="gramStart"/>
      <w:r w:rsidR="00DB045D">
        <w:rPr>
          <w:color w:val="FF0000"/>
          <w:lang w:val="en-US"/>
        </w:rPr>
        <w:t>I'm</w:t>
      </w:r>
      <w:proofErr w:type="gramEnd"/>
      <w:r w:rsidR="00DB045D">
        <w:rPr>
          <w:color w:val="FF0000"/>
          <w:lang w:val="en-US"/>
        </w:rPr>
        <w:t xml:space="preserve"> more the "buy" or "rent" guy</w:t>
      </w:r>
    </w:p>
    <w:p w14:paraId="70E51E99" w14:textId="230D1126" w:rsidR="002D20DD" w:rsidRDefault="002D20DD" w:rsidP="002A6F8C">
      <w:pPr>
        <w:rPr>
          <w:lang w:val="en-US"/>
        </w:rPr>
      </w:pPr>
      <w:r>
        <w:rPr>
          <w:lang w:val="en-US"/>
        </w:rPr>
        <w:t>4. If you get the information via the channel you preferred the most (point 2.), would you feel more knowledgeable?</w:t>
      </w:r>
      <w:r w:rsidR="007D322F">
        <w:rPr>
          <w:lang w:val="en-US"/>
        </w:rPr>
        <w:t xml:space="preserve"> If not, why?</w:t>
      </w:r>
    </w:p>
    <w:p w14:paraId="33C09FA1" w14:textId="113F8B98" w:rsidR="002A6F8C" w:rsidRPr="00446F64" w:rsidRDefault="00DB045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If the sources are reliable yes sure. Information has to be clear in </w:t>
      </w:r>
      <w:proofErr w:type="spellStart"/>
      <w:r>
        <w:rPr>
          <w:color w:val="FF0000"/>
          <w:lang w:val="en-US"/>
        </w:rPr>
        <w:t>a</w:t>
      </w:r>
      <w:proofErr w:type="spellEnd"/>
      <w:r>
        <w:rPr>
          <w:color w:val="FF0000"/>
          <w:lang w:val="en-US"/>
        </w:rPr>
        <w:t xml:space="preserve"> easy language.</w:t>
      </w:r>
      <w:bookmarkStart w:id="0" w:name="_GoBack"/>
      <w:bookmarkEnd w:id="0"/>
    </w:p>
    <w:sectPr w:rsidR="002A6F8C" w:rsidRPr="0044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42D"/>
    <w:multiLevelType w:val="hybridMultilevel"/>
    <w:tmpl w:val="DB9C7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C58"/>
    <w:multiLevelType w:val="hybridMultilevel"/>
    <w:tmpl w:val="05167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8C"/>
    <w:rsid w:val="001F210D"/>
    <w:rsid w:val="00200273"/>
    <w:rsid w:val="002A6F8C"/>
    <w:rsid w:val="002D20DD"/>
    <w:rsid w:val="00302A0C"/>
    <w:rsid w:val="00342D28"/>
    <w:rsid w:val="00395F98"/>
    <w:rsid w:val="00446F64"/>
    <w:rsid w:val="005B5B0E"/>
    <w:rsid w:val="00660C2D"/>
    <w:rsid w:val="0074014C"/>
    <w:rsid w:val="007677FA"/>
    <w:rsid w:val="007869A2"/>
    <w:rsid w:val="007D322F"/>
    <w:rsid w:val="008F4D1D"/>
    <w:rsid w:val="00A3400F"/>
    <w:rsid w:val="00A35093"/>
    <w:rsid w:val="00AC5F6F"/>
    <w:rsid w:val="00AE4712"/>
    <w:rsid w:val="00D52E98"/>
    <w:rsid w:val="00DB045D"/>
    <w:rsid w:val="00E407DE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740E999A.dotm</Template>
  <TotalTime>0</TotalTime>
  <Pages>1</Pages>
  <Words>259</Words>
  <Characters>1638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Gaël Feyertag</cp:lastModifiedBy>
  <cp:revision>3</cp:revision>
  <dcterms:created xsi:type="dcterms:W3CDTF">2019-11-29T16:22:00Z</dcterms:created>
  <dcterms:modified xsi:type="dcterms:W3CDTF">2019-11-29T16:31:00Z</dcterms:modified>
</cp:coreProperties>
</file>