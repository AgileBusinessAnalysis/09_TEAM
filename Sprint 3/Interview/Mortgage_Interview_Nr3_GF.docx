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D6F22" w14:textId="06064381" w:rsidR="002A6F8C" w:rsidRDefault="002A6F8C" w:rsidP="002A6F8C">
      <w:pPr>
        <w:pStyle w:val="berschrift1"/>
        <w:rPr>
          <w:lang w:val="en-US"/>
        </w:rPr>
      </w:pPr>
      <w:r w:rsidRPr="002A6F8C">
        <w:rPr>
          <w:lang w:val="en-US"/>
        </w:rPr>
        <w:t xml:space="preserve">Mortgage </w:t>
      </w:r>
      <w:r w:rsidR="007869A2">
        <w:rPr>
          <w:lang w:val="en-US"/>
        </w:rPr>
        <w:t>Interview</w:t>
      </w:r>
      <w:r w:rsidR="00660C2D">
        <w:rPr>
          <w:lang w:val="en-US"/>
        </w:rPr>
        <w:t xml:space="preserve"> Nr.2.</w:t>
      </w:r>
    </w:p>
    <w:p w14:paraId="3BAD3A7A" w14:textId="77777777" w:rsidR="00D52E98" w:rsidRDefault="002A6F8C" w:rsidP="002A6F8C">
      <w:pPr>
        <w:pStyle w:val="berschrift1"/>
        <w:rPr>
          <w:lang w:val="en-US"/>
        </w:rPr>
      </w:pPr>
      <w:r w:rsidRPr="002A6F8C">
        <w:rPr>
          <w:lang w:val="en-US"/>
        </w:rPr>
        <w:t>Improving Transparency and Cust</w:t>
      </w:r>
      <w:r>
        <w:rPr>
          <w:lang w:val="en-US"/>
        </w:rPr>
        <w:t>omers’ happiness</w:t>
      </w:r>
    </w:p>
    <w:p w14:paraId="7FA92CF6" w14:textId="77777777" w:rsidR="002A6F8C" w:rsidRDefault="002A6F8C" w:rsidP="002A6F8C">
      <w:pPr>
        <w:pBdr>
          <w:bottom w:val="single" w:sz="12" w:space="1" w:color="auto"/>
        </w:pBdr>
        <w:rPr>
          <w:lang w:val="en-US"/>
        </w:rPr>
      </w:pPr>
    </w:p>
    <w:p w14:paraId="182EE6FC" w14:textId="550DA66F" w:rsidR="002A6F8C" w:rsidRPr="00395F98" w:rsidRDefault="007869A2" w:rsidP="002A6F8C">
      <w:pPr>
        <w:rPr>
          <w:b/>
          <w:bCs/>
          <w:lang w:val="en-US"/>
        </w:rPr>
      </w:pPr>
      <w:r w:rsidRPr="00395F98">
        <w:rPr>
          <w:b/>
          <w:bCs/>
          <w:lang w:val="en-US"/>
        </w:rPr>
        <w:t>Situation storyline</w:t>
      </w:r>
    </w:p>
    <w:p w14:paraId="4A6B4756" w14:textId="2C0CFC10" w:rsidR="00AE4712" w:rsidRDefault="00AE4712" w:rsidP="002A6F8C">
      <w:pPr>
        <w:rPr>
          <w:lang w:val="en-US"/>
        </w:rPr>
      </w:pPr>
      <w:r>
        <w:rPr>
          <w:lang w:val="en-US"/>
        </w:rPr>
        <w:t xml:space="preserve">1. </w:t>
      </w:r>
      <w:r w:rsidR="00395F98">
        <w:rPr>
          <w:lang w:val="en-US"/>
        </w:rPr>
        <w:t xml:space="preserve">You are </w:t>
      </w:r>
      <w:proofErr w:type="spellStart"/>
      <w:r w:rsidR="00395F98">
        <w:rPr>
          <w:lang w:val="en-US"/>
        </w:rPr>
        <w:t>Mr</w:t>
      </w:r>
      <w:proofErr w:type="spellEnd"/>
      <w:r w:rsidR="00395F98">
        <w:rPr>
          <w:lang w:val="en-US"/>
        </w:rPr>
        <w:t>/</w:t>
      </w:r>
      <w:proofErr w:type="spellStart"/>
      <w:r w:rsidR="00395F98">
        <w:rPr>
          <w:lang w:val="en-US"/>
        </w:rPr>
        <w:t>Ms</w:t>
      </w:r>
      <w:proofErr w:type="spellEnd"/>
      <w:r w:rsidR="00395F98">
        <w:rPr>
          <w:lang w:val="en-US"/>
        </w:rPr>
        <w:t xml:space="preserve"> XYZ and would like to buy your dream house in Switzerland and looking for the mortgage information. </w:t>
      </w:r>
      <w:r>
        <w:rPr>
          <w:lang w:val="en-US"/>
        </w:rPr>
        <w:t>What would be your next step?</w:t>
      </w:r>
    </w:p>
    <w:p w14:paraId="092EBF11" w14:textId="3197D75C" w:rsidR="00200273" w:rsidRPr="00E407DE" w:rsidRDefault="0074014C" w:rsidP="002A6F8C">
      <w:pPr>
        <w:rPr>
          <w:color w:val="FF0000"/>
          <w:lang w:val="en-US"/>
        </w:rPr>
      </w:pPr>
      <w:r>
        <w:rPr>
          <w:color w:val="FF0000"/>
          <w:lang w:val="en-US"/>
        </w:rPr>
        <w:t>I would open the internet and type "mortgage" in the search engine</w:t>
      </w:r>
    </w:p>
    <w:p w14:paraId="6117740C" w14:textId="1863A43C" w:rsidR="00AE4712" w:rsidRDefault="00AE4712" w:rsidP="002A6F8C">
      <w:pPr>
        <w:rPr>
          <w:lang w:val="en-US"/>
        </w:rPr>
      </w:pPr>
      <w:r>
        <w:rPr>
          <w:lang w:val="en-US"/>
        </w:rPr>
        <w:t xml:space="preserve">2. Here we present </w:t>
      </w: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 prototypes for you </w:t>
      </w:r>
      <w:r w:rsidR="002D20DD">
        <w:rPr>
          <w:lang w:val="en-US"/>
        </w:rPr>
        <w:t>to access the information.</w:t>
      </w:r>
      <w:r>
        <w:rPr>
          <w:lang w:val="en-US"/>
        </w:rPr>
        <w:t xml:space="preserve"> </w:t>
      </w:r>
    </w:p>
    <w:p w14:paraId="6234EA31" w14:textId="4991ADC8" w:rsidR="00AE4712" w:rsidRDefault="00AE4712" w:rsidP="002A6F8C">
      <w:pPr>
        <w:rPr>
          <w:lang w:val="en-US"/>
        </w:rPr>
      </w:pPr>
      <w:r>
        <w:rPr>
          <w:lang w:val="en-US"/>
        </w:rPr>
        <w:t>Interviewer shows 1 page with 6 pictures of the prototypes. Which 3 would be the most interesting way for you to get the information you need?</w:t>
      </w:r>
    </w:p>
    <w:p w14:paraId="74C49F5B" w14:textId="711D1E48" w:rsidR="00200273" w:rsidRPr="00E407DE" w:rsidRDefault="00200273" w:rsidP="002A6F8C">
      <w:pPr>
        <w:rPr>
          <w:color w:val="FF0000"/>
          <w:lang w:val="en-US"/>
        </w:rPr>
      </w:pPr>
      <w:r w:rsidRPr="00E407DE">
        <w:rPr>
          <w:color w:val="FF0000"/>
          <w:lang w:val="en-US"/>
        </w:rPr>
        <w:t xml:space="preserve">1. Website, 2. Pdf, 3. </w:t>
      </w:r>
      <w:proofErr w:type="gramStart"/>
      <w:r w:rsidR="0074014C">
        <w:rPr>
          <w:color w:val="FF0000"/>
          <w:lang w:val="en-US"/>
        </w:rPr>
        <w:t>Meetup  (</w:t>
      </w:r>
      <w:proofErr w:type="gramEnd"/>
      <w:r w:rsidR="0074014C">
        <w:rPr>
          <w:color w:val="FF0000"/>
          <w:lang w:val="en-US"/>
        </w:rPr>
        <w:t>if I am really interested by something concrete and if location not far)</w:t>
      </w:r>
    </w:p>
    <w:p w14:paraId="1EED478D" w14:textId="311C0763" w:rsidR="00AE4712" w:rsidRDefault="00AE4712" w:rsidP="002A6F8C">
      <w:pPr>
        <w:rPr>
          <w:lang w:val="en-US"/>
        </w:rPr>
      </w:pPr>
      <w:r>
        <w:rPr>
          <w:lang w:val="en-US"/>
        </w:rPr>
        <w:t>After choosing the channels, interviewer shows the prototypes in detail.</w:t>
      </w:r>
    </w:p>
    <w:p w14:paraId="1B541E8F" w14:textId="32B44344" w:rsidR="00AE4712" w:rsidRDefault="002D20DD" w:rsidP="002A6F8C">
      <w:pPr>
        <w:rPr>
          <w:lang w:val="en-US"/>
        </w:rPr>
      </w:pPr>
      <w:r>
        <w:rPr>
          <w:lang w:val="en-US"/>
        </w:rPr>
        <w:t xml:space="preserve">Ask their opinion and rank the channels. </w:t>
      </w:r>
    </w:p>
    <w:p w14:paraId="48854BD0" w14:textId="1D520071" w:rsidR="00200273" w:rsidRDefault="0074014C" w:rsidP="002A6F8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Website is definitely the best for me. If I am on mobile, I </w:t>
      </w:r>
      <w:proofErr w:type="gramStart"/>
      <w:r>
        <w:rPr>
          <w:color w:val="FF0000"/>
          <w:lang w:val="en-US"/>
        </w:rPr>
        <w:t>don't</w:t>
      </w:r>
      <w:proofErr w:type="gramEnd"/>
      <w:r>
        <w:rPr>
          <w:color w:val="FF0000"/>
          <w:lang w:val="en-US"/>
        </w:rPr>
        <w:t xml:space="preserve"> like PDFs. Maybe I would test the </w:t>
      </w:r>
      <w:proofErr w:type="spellStart"/>
      <w:r>
        <w:rPr>
          <w:color w:val="FF0000"/>
          <w:lang w:val="en-US"/>
        </w:rPr>
        <w:t>chatbot</w:t>
      </w:r>
      <w:proofErr w:type="spellEnd"/>
      <w:r>
        <w:rPr>
          <w:color w:val="FF0000"/>
          <w:lang w:val="en-US"/>
        </w:rPr>
        <w:t xml:space="preserve"> with </w:t>
      </w:r>
      <w:proofErr w:type="gramStart"/>
      <w:r>
        <w:rPr>
          <w:color w:val="FF0000"/>
          <w:lang w:val="en-US"/>
        </w:rPr>
        <w:t>voice based</w:t>
      </w:r>
      <w:proofErr w:type="gramEnd"/>
      <w:r>
        <w:rPr>
          <w:color w:val="FF0000"/>
          <w:lang w:val="en-US"/>
        </w:rPr>
        <w:t xml:space="preserve"> questions but if the first result is not ok, then I'd prefer a skype call, if it's free. I </w:t>
      </w:r>
      <w:proofErr w:type="gramStart"/>
      <w:r>
        <w:rPr>
          <w:color w:val="FF0000"/>
          <w:lang w:val="en-US"/>
        </w:rPr>
        <w:t>don't</w:t>
      </w:r>
      <w:proofErr w:type="gramEnd"/>
      <w:r>
        <w:rPr>
          <w:color w:val="FF0000"/>
          <w:lang w:val="en-US"/>
        </w:rPr>
        <w:t xml:space="preserve"> get the value of </w:t>
      </w:r>
      <w:proofErr w:type="spellStart"/>
      <w:r>
        <w:rPr>
          <w:color w:val="FF0000"/>
          <w:lang w:val="en-US"/>
        </w:rPr>
        <w:t>Youtube</w:t>
      </w:r>
      <w:proofErr w:type="spellEnd"/>
      <w:r>
        <w:rPr>
          <w:color w:val="FF0000"/>
          <w:lang w:val="en-US"/>
        </w:rPr>
        <w:t xml:space="preserve"> in this case… With </w:t>
      </w:r>
      <w:proofErr w:type="spellStart"/>
      <w:proofErr w:type="gramStart"/>
      <w:r>
        <w:rPr>
          <w:color w:val="FF0000"/>
          <w:lang w:val="en-US"/>
        </w:rPr>
        <w:t>chatbot</w:t>
      </w:r>
      <w:proofErr w:type="spellEnd"/>
      <w:proofErr w:type="gramEnd"/>
      <w:r>
        <w:rPr>
          <w:color w:val="FF0000"/>
          <w:lang w:val="en-US"/>
        </w:rPr>
        <w:t xml:space="preserve"> the problem is to save the information for later</w:t>
      </w:r>
    </w:p>
    <w:p w14:paraId="0499F68E" w14:textId="76F09737" w:rsidR="0074014C" w:rsidRPr="00E407DE" w:rsidRDefault="0074014C" w:rsidP="002A6F8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Website, </w:t>
      </w:r>
      <w:proofErr w:type="spellStart"/>
      <w:r>
        <w:rPr>
          <w:color w:val="FF0000"/>
          <w:lang w:val="en-US"/>
        </w:rPr>
        <w:t>Chatbot</w:t>
      </w:r>
      <w:proofErr w:type="spellEnd"/>
      <w:r>
        <w:rPr>
          <w:color w:val="FF0000"/>
          <w:lang w:val="en-US"/>
        </w:rPr>
        <w:t xml:space="preserve">, Skype or PDF, Meetup, </w:t>
      </w:r>
      <w:proofErr w:type="spellStart"/>
      <w:r>
        <w:rPr>
          <w:color w:val="FF0000"/>
          <w:lang w:val="en-US"/>
        </w:rPr>
        <w:t>Youtube</w:t>
      </w:r>
      <w:proofErr w:type="spellEnd"/>
    </w:p>
    <w:p w14:paraId="5182CDB8" w14:textId="77777777" w:rsidR="00200273" w:rsidRDefault="00200273" w:rsidP="002A6F8C">
      <w:pPr>
        <w:rPr>
          <w:lang w:val="en-US"/>
        </w:rPr>
      </w:pPr>
    </w:p>
    <w:p w14:paraId="7A60DDD5" w14:textId="521BA1B2" w:rsidR="00AE4712" w:rsidRDefault="00AE4712" w:rsidP="002A6F8C">
      <w:pPr>
        <w:rPr>
          <w:lang w:val="en-US"/>
        </w:rPr>
      </w:pPr>
      <w:r>
        <w:rPr>
          <w:lang w:val="en-US"/>
        </w:rPr>
        <w:t xml:space="preserve">3. After </w:t>
      </w:r>
      <w:r w:rsidR="002D20DD">
        <w:rPr>
          <w:lang w:val="en-US"/>
        </w:rPr>
        <w:t xml:space="preserve">interviewer shows </w:t>
      </w:r>
      <w:r>
        <w:rPr>
          <w:lang w:val="en-US"/>
        </w:rPr>
        <w:t>the prototypes, show</w:t>
      </w:r>
      <w:r w:rsidR="002D20DD">
        <w:rPr>
          <w:lang w:val="en-US"/>
        </w:rPr>
        <w:t>s</w:t>
      </w:r>
      <w:r>
        <w:rPr>
          <w:lang w:val="en-US"/>
        </w:rPr>
        <w:t xml:space="preserve"> the information topics</w:t>
      </w:r>
      <w:r w:rsidR="002D20DD">
        <w:rPr>
          <w:lang w:val="en-US"/>
        </w:rPr>
        <w:t xml:space="preserve"> related to the mortgage transparency.</w:t>
      </w:r>
    </w:p>
    <w:p w14:paraId="5C9763B3" w14:textId="194942DA" w:rsidR="00AE4712" w:rsidRPr="0074014C" w:rsidRDefault="00AE4712" w:rsidP="00AE4712">
      <w:pPr>
        <w:pStyle w:val="Listenabsatz"/>
        <w:numPr>
          <w:ilvl w:val="0"/>
          <w:numId w:val="3"/>
        </w:numPr>
        <w:rPr>
          <w:lang w:val="en-US"/>
        </w:rPr>
      </w:pPr>
      <w:r w:rsidRPr="0074014C">
        <w:rPr>
          <w:lang w:val="en-US"/>
        </w:rPr>
        <w:t xml:space="preserve">Basic conditions – salary, down payment, permits, etc. </w:t>
      </w:r>
    </w:p>
    <w:p w14:paraId="36D8B553" w14:textId="6BDB8DEB" w:rsidR="00AE4712" w:rsidRDefault="00AE4712" w:rsidP="00AE4712">
      <w:pPr>
        <w:pStyle w:val="Listenabsatz"/>
        <w:numPr>
          <w:ilvl w:val="0"/>
          <w:numId w:val="3"/>
        </w:numPr>
      </w:pPr>
      <w:proofErr w:type="spellStart"/>
      <w:r>
        <w:t>Interest</w:t>
      </w:r>
      <w:proofErr w:type="spellEnd"/>
      <w:r>
        <w:t xml:space="preserve"> rates </w:t>
      </w:r>
      <w:proofErr w:type="spellStart"/>
      <w:r>
        <w:t>comparison</w:t>
      </w:r>
      <w:proofErr w:type="spellEnd"/>
    </w:p>
    <w:p w14:paraId="32B10F30" w14:textId="6FFF6392" w:rsidR="00AE4712" w:rsidRDefault="00AE4712" w:rsidP="00AE4712">
      <w:pPr>
        <w:pStyle w:val="Listenabsatz"/>
        <w:numPr>
          <w:ilvl w:val="0"/>
          <w:numId w:val="3"/>
        </w:numPr>
      </w:pPr>
      <w:r>
        <w:t xml:space="preserve">Evaluation of the </w:t>
      </w:r>
      <w:proofErr w:type="spellStart"/>
      <w:r>
        <w:t>property</w:t>
      </w:r>
      <w:proofErr w:type="spellEnd"/>
    </w:p>
    <w:p w14:paraId="4DA07CB4" w14:textId="4C7F7181" w:rsidR="00AE4712" w:rsidRDefault="00AE4712" w:rsidP="00AE4712">
      <w:pPr>
        <w:pStyle w:val="Listenabsatz"/>
        <w:numPr>
          <w:ilvl w:val="0"/>
          <w:numId w:val="3"/>
        </w:numPr>
      </w:pPr>
      <w:r>
        <w:t>Documentation for the application</w:t>
      </w:r>
    </w:p>
    <w:p w14:paraId="20DCDE2F" w14:textId="5201A1B1" w:rsidR="00AE4712" w:rsidRDefault="00AE4712" w:rsidP="00AE4712">
      <w:pPr>
        <w:pStyle w:val="Listenabsatz"/>
        <w:numPr>
          <w:ilvl w:val="0"/>
          <w:numId w:val="3"/>
        </w:numPr>
      </w:pPr>
      <w:proofErr w:type="spellStart"/>
      <w:r>
        <w:t>Mortgage</w:t>
      </w:r>
      <w:proofErr w:type="spellEnd"/>
      <w:r>
        <w:t xml:space="preserve"> application </w:t>
      </w:r>
      <w:proofErr w:type="spellStart"/>
      <w:r>
        <w:t>process</w:t>
      </w:r>
      <w:proofErr w:type="spellEnd"/>
      <w:r>
        <w:t xml:space="preserve"> flow</w:t>
      </w:r>
    </w:p>
    <w:p w14:paraId="54446DEA" w14:textId="3E29D07C" w:rsidR="00AE4712" w:rsidRDefault="00AE4712" w:rsidP="00AE4712">
      <w:pPr>
        <w:pStyle w:val="Listenabsatz"/>
        <w:numPr>
          <w:ilvl w:val="0"/>
          <w:numId w:val="3"/>
        </w:numPr>
      </w:pPr>
      <w:proofErr w:type="spellStart"/>
      <w:r>
        <w:t>Contract</w:t>
      </w:r>
      <w:proofErr w:type="spellEnd"/>
      <w:r>
        <w:t xml:space="preserve"> information – penalties, clauses</w:t>
      </w:r>
    </w:p>
    <w:p w14:paraId="07263F58" w14:textId="6158CB3D" w:rsidR="00AE4712" w:rsidRDefault="00AE4712" w:rsidP="002A6F8C">
      <w:pPr>
        <w:rPr>
          <w:lang w:val="en-US"/>
        </w:rPr>
      </w:pPr>
    </w:p>
    <w:p w14:paraId="2679CCD0" w14:textId="7D9FE702" w:rsidR="00AE4712" w:rsidRDefault="002D20DD" w:rsidP="002A6F8C">
      <w:pPr>
        <w:rPr>
          <w:lang w:val="en-US"/>
        </w:rPr>
      </w:pPr>
      <w:r>
        <w:rPr>
          <w:lang w:val="en-US"/>
        </w:rPr>
        <w:t>Ask: What would be the most important information for you?</w:t>
      </w:r>
    </w:p>
    <w:p w14:paraId="7A6E4137" w14:textId="0F7F76EA" w:rsidR="00E407DE" w:rsidRDefault="0074014C" w:rsidP="002A6F8C">
      <w:pPr>
        <w:rPr>
          <w:color w:val="FF0000"/>
          <w:lang w:val="en-US"/>
        </w:rPr>
      </w:pPr>
      <w:r>
        <w:rPr>
          <w:color w:val="FF0000"/>
          <w:lang w:val="en-US"/>
        </w:rPr>
        <w:t>First basic conditions, then evaluation of property and documentation for the application. The rest is later</w:t>
      </w:r>
    </w:p>
    <w:p w14:paraId="70E51E99" w14:textId="230D1126" w:rsidR="002D20DD" w:rsidRDefault="002D20DD" w:rsidP="002A6F8C">
      <w:pPr>
        <w:rPr>
          <w:lang w:val="en-US"/>
        </w:rPr>
      </w:pPr>
      <w:r>
        <w:rPr>
          <w:lang w:val="en-US"/>
        </w:rPr>
        <w:t>4. If you get the information via the channel you preferred the most (point 2.), would you feel more knowledgeable?</w:t>
      </w:r>
      <w:r w:rsidR="007D322F">
        <w:rPr>
          <w:lang w:val="en-US"/>
        </w:rPr>
        <w:t xml:space="preserve"> If not, why?</w:t>
      </w:r>
    </w:p>
    <w:p w14:paraId="33C09FA1" w14:textId="26357DE7" w:rsidR="002A6F8C" w:rsidRPr="00446F64" w:rsidRDefault="0074014C">
      <w:pPr>
        <w:rPr>
          <w:color w:val="FF0000"/>
          <w:lang w:val="en-US"/>
        </w:rPr>
      </w:pPr>
      <w:r>
        <w:rPr>
          <w:color w:val="FF0000"/>
          <w:lang w:val="en-US"/>
        </w:rPr>
        <w:t>Sure, but I would surely not only consult one website but several different one and compare the information</w:t>
      </w:r>
      <w:bookmarkStart w:id="0" w:name="_GoBack"/>
      <w:bookmarkEnd w:id="0"/>
    </w:p>
    <w:sectPr w:rsidR="002A6F8C" w:rsidRPr="00446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054CB"/>
    <w:multiLevelType w:val="hybridMultilevel"/>
    <w:tmpl w:val="49D26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79C1"/>
    <w:multiLevelType w:val="hybridMultilevel"/>
    <w:tmpl w:val="6322A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5642D"/>
    <w:multiLevelType w:val="hybridMultilevel"/>
    <w:tmpl w:val="DB9C7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81C58"/>
    <w:multiLevelType w:val="hybridMultilevel"/>
    <w:tmpl w:val="05167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8C"/>
    <w:rsid w:val="001F210D"/>
    <w:rsid w:val="00200273"/>
    <w:rsid w:val="002A6F8C"/>
    <w:rsid w:val="002D20DD"/>
    <w:rsid w:val="00302A0C"/>
    <w:rsid w:val="00342D28"/>
    <w:rsid w:val="00395F98"/>
    <w:rsid w:val="00446F64"/>
    <w:rsid w:val="005B5B0E"/>
    <w:rsid w:val="00660C2D"/>
    <w:rsid w:val="0074014C"/>
    <w:rsid w:val="007677FA"/>
    <w:rsid w:val="007869A2"/>
    <w:rsid w:val="007D322F"/>
    <w:rsid w:val="008F4D1D"/>
    <w:rsid w:val="00A3400F"/>
    <w:rsid w:val="00AC5F6F"/>
    <w:rsid w:val="00AE4712"/>
    <w:rsid w:val="00D52E98"/>
    <w:rsid w:val="00E407DE"/>
    <w:rsid w:val="00E7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4AE2C"/>
  <w15:chartTrackingRefBased/>
  <w15:docId w15:val="{A378A9AD-2432-4753-9BA8-5455583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A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740E999A.dotm</Template>
  <TotalTime>0</TotalTime>
  <Pages>1</Pages>
  <Words>252</Words>
  <Characters>1594</Characters>
  <Application>Microsoft Office Word</Application>
  <DocSecurity>0</DocSecurity>
  <Lines>13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Gaël Feyertag</cp:lastModifiedBy>
  <cp:revision>3</cp:revision>
  <dcterms:created xsi:type="dcterms:W3CDTF">2019-11-29T16:13:00Z</dcterms:created>
  <dcterms:modified xsi:type="dcterms:W3CDTF">2019-11-29T16:22:00Z</dcterms:modified>
</cp:coreProperties>
</file>